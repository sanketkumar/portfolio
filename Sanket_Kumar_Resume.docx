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2BC" w:rsidRPr="00C444B7" w:rsidRDefault="00422DAE" w:rsidP="0007516D">
      <w:pPr>
        <w:pStyle w:val="Name"/>
        <w:tabs>
          <w:tab w:val="left" w:pos="3690"/>
          <w:tab w:val="left" w:pos="6180"/>
          <w:tab w:val="left" w:pos="7650"/>
          <w:tab w:val="left" w:pos="9165"/>
        </w:tabs>
      </w:pPr>
      <w:sdt>
        <w:sdtPr>
          <w:alias w:val="Your Name"/>
          <w:tag w:val=""/>
          <w:id w:val="1197042864"/>
          <w:placeholder>
            <w:docPart w:val="8057921900DD4AD0BDBC3B8061926C7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962A6B">
            <w:t>SANKET KUMAR</w:t>
          </w:r>
        </w:sdtContent>
      </w:sdt>
      <w:r w:rsidR="0007516D">
        <w:tab/>
      </w:r>
      <w:r w:rsidR="0007516D">
        <w:tab/>
        <w:t xml:space="preserve">               </w:t>
      </w:r>
      <w:r w:rsidR="00641D66" w:rsidRPr="00641D66">
        <w:rPr>
          <w:sz w:val="20"/>
        </w:rPr>
        <w:sym w:font="Wingdings" w:char="F02A"/>
      </w:r>
      <w:r w:rsidR="00641D66">
        <w:rPr>
          <w:sz w:val="16"/>
          <w:szCs w:val="16"/>
        </w:rPr>
        <w:t xml:space="preserve"> </w:t>
      </w:r>
      <w:r w:rsidR="0007516D" w:rsidRPr="0007516D">
        <w:rPr>
          <w:caps w:val="0"/>
          <w:sz w:val="18"/>
        </w:rPr>
        <w:t>sanketskumar@yahoo.co.in</w:t>
      </w:r>
    </w:p>
    <w:tbl>
      <w:tblPr>
        <w:tblStyle w:val="ResumeTable"/>
        <w:tblW w:w="5045" w:type="pct"/>
        <w:tblLook w:val="04A0"/>
      </w:tblPr>
      <w:tblGrid>
        <w:gridCol w:w="1890"/>
        <w:gridCol w:w="360"/>
        <w:gridCol w:w="7921"/>
      </w:tblGrid>
      <w:tr w:rsidR="002C42BC" w:rsidRPr="00C444B7" w:rsidTr="0002246B">
        <w:tc>
          <w:tcPr>
            <w:tcW w:w="1890" w:type="dxa"/>
          </w:tcPr>
          <w:p w:rsidR="002C42BC" w:rsidRPr="00C444B7" w:rsidRDefault="00414819">
            <w:pPr>
              <w:pStyle w:val="Heading1"/>
            </w:pPr>
            <w:r w:rsidRPr="00C444B7">
              <w:t>Skills &amp; Abilities</w:t>
            </w:r>
          </w:p>
        </w:tc>
        <w:tc>
          <w:tcPr>
            <w:tcW w:w="360" w:type="dxa"/>
          </w:tcPr>
          <w:p w:rsidR="002C42BC" w:rsidRPr="00C444B7" w:rsidRDefault="002C42BC">
            <w:pPr>
              <w:rPr>
                <w:rFonts w:asciiTheme="majorHAnsi" w:hAnsiTheme="majorHAnsi"/>
              </w:rPr>
            </w:pPr>
          </w:p>
        </w:tc>
        <w:tc>
          <w:tcPr>
            <w:tcW w:w="7921" w:type="dxa"/>
          </w:tcPr>
          <w:p w:rsidR="002C42BC" w:rsidRPr="00C444B7" w:rsidRDefault="00DE055A" w:rsidP="00565047">
            <w:pPr>
              <w:pStyle w:val="ResumeText"/>
              <w:jc w:val="both"/>
              <w:rPr>
                <w:rFonts w:asciiTheme="majorHAnsi" w:hAnsiTheme="majorHAnsi"/>
              </w:rPr>
            </w:pPr>
            <w:r w:rsidRPr="00C444B7">
              <w:rPr>
                <w:rFonts w:asciiTheme="majorHAnsi" w:hAnsiTheme="majorHAnsi"/>
                <w:b/>
              </w:rPr>
              <w:t>Programming Languages</w:t>
            </w:r>
            <w:r w:rsidR="00560057" w:rsidRPr="00C444B7">
              <w:rPr>
                <w:rFonts w:asciiTheme="majorHAnsi" w:hAnsiTheme="majorHAnsi"/>
              </w:rPr>
              <w:t xml:space="preserve">: </w:t>
            </w:r>
            <w:r w:rsidR="00DA5852">
              <w:rPr>
                <w:rFonts w:asciiTheme="majorHAnsi" w:hAnsiTheme="majorHAnsi"/>
              </w:rPr>
              <w:t xml:space="preserve">Java, </w:t>
            </w:r>
            <w:r w:rsidR="00560057" w:rsidRPr="00C444B7">
              <w:rPr>
                <w:rFonts w:asciiTheme="majorHAnsi" w:hAnsiTheme="majorHAnsi"/>
              </w:rPr>
              <w:t>C++</w:t>
            </w:r>
          </w:p>
          <w:p w:rsidR="00DE055A" w:rsidRDefault="00DE055A" w:rsidP="00565047">
            <w:pPr>
              <w:pStyle w:val="ResumeText"/>
              <w:jc w:val="both"/>
              <w:rPr>
                <w:rFonts w:asciiTheme="majorHAnsi" w:hAnsiTheme="majorHAnsi"/>
              </w:rPr>
            </w:pPr>
            <w:r w:rsidRPr="00C444B7">
              <w:rPr>
                <w:rFonts w:asciiTheme="majorHAnsi" w:hAnsiTheme="majorHAnsi"/>
                <w:b/>
              </w:rPr>
              <w:t>Database</w:t>
            </w:r>
            <w:r w:rsidRPr="00C444B7">
              <w:rPr>
                <w:rFonts w:asciiTheme="majorHAnsi" w:hAnsiTheme="majorHAnsi"/>
              </w:rPr>
              <w:t xml:space="preserve">: </w:t>
            </w:r>
            <w:r w:rsidR="00DA5852">
              <w:rPr>
                <w:rFonts w:asciiTheme="majorHAnsi" w:hAnsiTheme="majorHAnsi"/>
              </w:rPr>
              <w:t>Oracle, PostgreSQL, MongoDB</w:t>
            </w:r>
          </w:p>
          <w:p w:rsidR="00DE055A" w:rsidRPr="00C444B7" w:rsidRDefault="00DE055A" w:rsidP="00DA5852">
            <w:pPr>
              <w:pStyle w:val="ResumeText"/>
              <w:jc w:val="both"/>
              <w:rPr>
                <w:rFonts w:asciiTheme="majorHAnsi" w:hAnsiTheme="majorHAnsi"/>
                <w:b/>
              </w:rPr>
            </w:pPr>
            <w:r w:rsidRPr="00C444B7">
              <w:rPr>
                <w:rFonts w:asciiTheme="majorHAnsi" w:hAnsiTheme="majorHAnsi"/>
                <w:b/>
              </w:rPr>
              <w:t>Web Technology</w:t>
            </w:r>
            <w:r w:rsidR="007C0E65">
              <w:rPr>
                <w:rFonts w:asciiTheme="majorHAnsi" w:hAnsiTheme="majorHAnsi"/>
              </w:rPr>
              <w:t>: HTML</w:t>
            </w:r>
            <w:r w:rsidR="00DA5852">
              <w:rPr>
                <w:rFonts w:asciiTheme="majorHAnsi" w:hAnsiTheme="majorHAnsi"/>
              </w:rPr>
              <w:t>5</w:t>
            </w:r>
            <w:r w:rsidR="007C0E65">
              <w:rPr>
                <w:rFonts w:asciiTheme="majorHAnsi" w:hAnsiTheme="majorHAnsi"/>
              </w:rPr>
              <w:t xml:space="preserve">, </w:t>
            </w:r>
            <w:r w:rsidR="00560057" w:rsidRPr="00C444B7">
              <w:rPr>
                <w:rFonts w:asciiTheme="majorHAnsi" w:hAnsiTheme="majorHAnsi"/>
              </w:rPr>
              <w:t>CSS</w:t>
            </w:r>
            <w:r w:rsidR="00DA5852">
              <w:rPr>
                <w:rFonts w:asciiTheme="majorHAnsi" w:hAnsiTheme="majorHAnsi"/>
              </w:rPr>
              <w:t>3</w:t>
            </w:r>
            <w:r w:rsidR="00560057" w:rsidRPr="00C444B7">
              <w:rPr>
                <w:rFonts w:asciiTheme="majorHAnsi" w:hAnsiTheme="majorHAnsi"/>
              </w:rPr>
              <w:t>,</w:t>
            </w:r>
            <w:r w:rsidR="00DA5852">
              <w:rPr>
                <w:rFonts w:asciiTheme="majorHAnsi" w:hAnsiTheme="majorHAnsi"/>
              </w:rPr>
              <w:t xml:space="preserve"> AngularJS, </w:t>
            </w:r>
            <w:r w:rsidR="00560057" w:rsidRPr="00C444B7">
              <w:rPr>
                <w:rFonts w:asciiTheme="majorHAnsi" w:hAnsiTheme="majorHAnsi"/>
              </w:rPr>
              <w:t>Javascript</w:t>
            </w:r>
            <w:r w:rsidR="00DA5852">
              <w:rPr>
                <w:rFonts w:asciiTheme="majorHAnsi" w:hAnsiTheme="majorHAnsi"/>
              </w:rPr>
              <w:t>, JQuery</w:t>
            </w:r>
          </w:p>
        </w:tc>
      </w:tr>
      <w:tr w:rsidR="00326775" w:rsidRPr="00C444B7" w:rsidTr="0002246B">
        <w:trPr>
          <w:trHeight w:val="548"/>
        </w:trPr>
        <w:tc>
          <w:tcPr>
            <w:tcW w:w="1890" w:type="dxa"/>
            <w:vMerge w:val="restart"/>
          </w:tcPr>
          <w:p w:rsidR="00326775" w:rsidRPr="00C444B7" w:rsidRDefault="00326775">
            <w:pPr>
              <w:pStyle w:val="Heading1"/>
            </w:pPr>
            <w:r w:rsidRPr="00C444B7">
              <w:t>Education</w:t>
            </w:r>
          </w:p>
        </w:tc>
        <w:tc>
          <w:tcPr>
            <w:tcW w:w="360" w:type="dxa"/>
            <w:vMerge w:val="restart"/>
          </w:tcPr>
          <w:p w:rsidR="00326775" w:rsidRPr="00C444B7" w:rsidRDefault="00326775">
            <w:pPr>
              <w:rPr>
                <w:rFonts w:asciiTheme="majorHAnsi" w:hAnsiTheme="majorHAnsi"/>
              </w:rPr>
            </w:pPr>
          </w:p>
        </w:tc>
        <w:tc>
          <w:tcPr>
            <w:tcW w:w="7921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691765356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126388115"/>
                </w:sdtPr>
                <w:sdtContent>
                  <w:p w:rsidR="00326775" w:rsidRPr="00C444B7" w:rsidRDefault="00A40189" w:rsidP="008F791C">
                    <w:pPr>
                      <w:pStyle w:val="Heading2"/>
                    </w:pPr>
                    <w:r w:rsidRPr="00D84749">
                      <w:t xml:space="preserve">U.E.S Eng. Med. School </w:t>
                    </w:r>
                    <w:r w:rsidR="00DA5852" w:rsidRPr="00D84749">
                      <w:t>AND JR</w:t>
                    </w:r>
                    <w:r w:rsidRPr="00D84749">
                      <w:t>. College of Science &amp; Commerce</w:t>
                    </w:r>
                    <w:r w:rsidR="00326775" w:rsidRPr="00C444B7">
                      <w:t xml:space="preserve"> – 10</w:t>
                    </w:r>
                    <w:r w:rsidR="00F80E5E" w:rsidRPr="00F80E5E">
                      <w:rPr>
                        <w:vertAlign w:val="superscript"/>
                      </w:rPr>
                      <w:t>th</w:t>
                    </w:r>
                  </w:p>
                  <w:p w:rsidR="00326775" w:rsidRPr="00C444B7" w:rsidRDefault="00D84749" w:rsidP="00D84749">
                    <w:pPr>
                      <w:rPr>
                        <w:rFonts w:asciiTheme="majorHAnsi" w:hAnsiTheme="majorHAnsi"/>
                      </w:rPr>
                    </w:pPr>
                    <w:r>
                      <w:rPr>
                        <w:rFonts w:asciiTheme="majorHAnsi" w:hAnsiTheme="majorHAnsi"/>
                      </w:rPr>
                      <w:t>Maharashtra State Board</w:t>
                    </w:r>
                    <w:r w:rsidR="00706C23" w:rsidRPr="00C444B7">
                      <w:rPr>
                        <w:rFonts w:asciiTheme="majorHAnsi" w:hAnsiTheme="majorHAnsi"/>
                      </w:rPr>
                      <w:t xml:space="preserve"> – </w:t>
                    </w:r>
                    <w:r>
                      <w:rPr>
                        <w:rFonts w:asciiTheme="majorHAnsi" w:hAnsiTheme="majorHAnsi"/>
                      </w:rPr>
                      <w:t>85.84</w:t>
                    </w:r>
                    <w:r w:rsidR="00706C23" w:rsidRPr="00C444B7">
                      <w:rPr>
                        <w:rFonts w:asciiTheme="majorHAnsi" w:hAnsiTheme="majorHAnsi"/>
                      </w:rPr>
                      <w:t>%</w:t>
                    </w:r>
                  </w:p>
                </w:sdtContent>
              </w:sdt>
            </w:sdtContent>
          </w:sdt>
        </w:tc>
      </w:tr>
      <w:tr w:rsidR="00326775" w:rsidRPr="00C444B7" w:rsidTr="0002246B">
        <w:trPr>
          <w:trHeight w:val="547"/>
        </w:trPr>
        <w:tc>
          <w:tcPr>
            <w:tcW w:w="1890" w:type="dxa"/>
            <w:vMerge/>
          </w:tcPr>
          <w:p w:rsidR="00326775" w:rsidRPr="00C444B7" w:rsidRDefault="00326775">
            <w:pPr>
              <w:pStyle w:val="Heading1"/>
            </w:pPr>
          </w:p>
        </w:tc>
        <w:tc>
          <w:tcPr>
            <w:tcW w:w="360" w:type="dxa"/>
            <w:vMerge/>
          </w:tcPr>
          <w:p w:rsidR="00326775" w:rsidRPr="00C444B7" w:rsidRDefault="00326775">
            <w:pPr>
              <w:rPr>
                <w:rFonts w:asciiTheme="majorHAnsi" w:hAnsiTheme="majorHAnsi"/>
              </w:rPr>
            </w:pPr>
          </w:p>
        </w:tc>
        <w:tc>
          <w:tcPr>
            <w:tcW w:w="7921" w:type="dxa"/>
          </w:tcPr>
          <w:p w:rsidR="00326775" w:rsidRPr="00C444B7" w:rsidRDefault="00D84749" w:rsidP="00326775">
            <w:pPr>
              <w:pStyle w:val="Heading2"/>
              <w:rPr>
                <w:rFonts w:eastAsiaTheme="minorEastAsia" w:cstheme="minorBidi"/>
                <w:b w:val="0"/>
                <w:bCs w:val="0"/>
                <w:caps w:val="0"/>
                <w:color w:val="595959" w:themeColor="text1" w:themeTint="A6"/>
              </w:rPr>
            </w:pPr>
            <w:r w:rsidRPr="00D84749">
              <w:t xml:space="preserve">U.E.S Eng. Med. School </w:t>
            </w:r>
            <w:r w:rsidR="00DA5852" w:rsidRPr="00D84749">
              <w:t>AND JR</w:t>
            </w:r>
            <w:r w:rsidRPr="00D84749">
              <w:t>. College of Science &amp; Commerce</w:t>
            </w:r>
            <w:r>
              <w:t xml:space="preserve"> </w:t>
            </w:r>
            <w:r w:rsidR="00326775" w:rsidRPr="00C444B7">
              <w:t>– 12</w:t>
            </w:r>
            <w:r w:rsidR="00326775" w:rsidRPr="00C444B7">
              <w:rPr>
                <w:vertAlign w:val="superscript"/>
              </w:rPr>
              <w:t>th</w:t>
            </w:r>
          </w:p>
          <w:p w:rsidR="00326775" w:rsidRPr="00C444B7" w:rsidRDefault="00D84749" w:rsidP="00706C23">
            <w:pPr>
              <w:rPr>
                <w:rFonts w:asciiTheme="majorHAnsi" w:eastAsiaTheme="minorEastAsia" w:hAnsiTheme="majorHAnsi"/>
                <w:b/>
                <w:bCs/>
                <w:caps/>
              </w:rPr>
            </w:pPr>
            <w:r>
              <w:rPr>
                <w:rFonts w:asciiTheme="majorHAnsi" w:hAnsiTheme="majorHAnsi"/>
              </w:rPr>
              <w:t>Maharashtra State Board – 79.83</w:t>
            </w:r>
            <w:r w:rsidRPr="00C444B7">
              <w:rPr>
                <w:rFonts w:asciiTheme="majorHAnsi" w:hAnsiTheme="majorHAnsi"/>
              </w:rPr>
              <w:t>%</w:t>
            </w:r>
          </w:p>
        </w:tc>
      </w:tr>
      <w:tr w:rsidR="00326775" w:rsidRPr="00C444B7" w:rsidTr="0002246B">
        <w:trPr>
          <w:trHeight w:val="547"/>
        </w:trPr>
        <w:tc>
          <w:tcPr>
            <w:tcW w:w="1890" w:type="dxa"/>
            <w:vMerge/>
          </w:tcPr>
          <w:p w:rsidR="00326775" w:rsidRPr="00C444B7" w:rsidRDefault="00326775">
            <w:pPr>
              <w:pStyle w:val="Heading1"/>
            </w:pPr>
          </w:p>
        </w:tc>
        <w:tc>
          <w:tcPr>
            <w:tcW w:w="360" w:type="dxa"/>
            <w:vMerge/>
          </w:tcPr>
          <w:p w:rsidR="00326775" w:rsidRPr="00C444B7" w:rsidRDefault="00326775">
            <w:pPr>
              <w:rPr>
                <w:rFonts w:asciiTheme="majorHAnsi" w:hAnsiTheme="majorHAnsi"/>
              </w:rPr>
            </w:pPr>
          </w:p>
        </w:tc>
        <w:tc>
          <w:tcPr>
            <w:tcW w:w="7921" w:type="dxa"/>
          </w:tcPr>
          <w:p w:rsidR="00DA5852" w:rsidRDefault="00DA5852" w:rsidP="00326775">
            <w:pPr>
              <w:pStyle w:val="Heading2"/>
              <w:rPr>
                <w:rFonts w:eastAsiaTheme="minorEastAsia" w:cstheme="minorBidi"/>
                <w:b w:val="0"/>
                <w:bCs w:val="0"/>
                <w:caps w:val="0"/>
                <w:color w:val="595959" w:themeColor="text1" w:themeTint="A6"/>
              </w:rPr>
            </w:pPr>
            <w:r w:rsidRPr="00DA5852">
              <w:t>PILLAI INSTITUTE OF INFORMATION TECHNOLOGY – B.E. COMPUTER ENGINEERING</w:t>
            </w:r>
          </w:p>
          <w:p w:rsidR="00706C23" w:rsidRPr="00DA5852" w:rsidRDefault="00706C23" w:rsidP="00DA5852">
            <w:pPr>
              <w:rPr>
                <w:rFonts w:asciiTheme="majorHAnsi" w:eastAsiaTheme="minorEastAsia" w:hAnsiTheme="majorHAnsi"/>
              </w:rPr>
            </w:pPr>
            <w:r w:rsidRPr="00DA5852">
              <w:rPr>
                <w:rFonts w:asciiTheme="majorHAnsi" w:hAnsiTheme="majorHAnsi"/>
              </w:rPr>
              <w:t>Mumbai u</w:t>
            </w:r>
            <w:r w:rsidR="00DA5852" w:rsidRPr="00DA5852">
              <w:rPr>
                <w:rFonts w:asciiTheme="majorHAnsi" w:hAnsiTheme="majorHAnsi"/>
              </w:rPr>
              <w:t>niversity – 71%</w:t>
            </w:r>
          </w:p>
        </w:tc>
      </w:tr>
      <w:tr w:rsidR="00326775" w:rsidRPr="00C444B7" w:rsidTr="0002246B">
        <w:tc>
          <w:tcPr>
            <w:tcW w:w="1890" w:type="dxa"/>
          </w:tcPr>
          <w:p w:rsidR="00326775" w:rsidRPr="00C444B7" w:rsidRDefault="00326775">
            <w:pPr>
              <w:pStyle w:val="Heading1"/>
            </w:pPr>
            <w:r w:rsidRPr="00C444B7">
              <w:t>Communication</w:t>
            </w:r>
          </w:p>
        </w:tc>
        <w:tc>
          <w:tcPr>
            <w:tcW w:w="360" w:type="dxa"/>
          </w:tcPr>
          <w:p w:rsidR="00326775" w:rsidRPr="00C444B7" w:rsidRDefault="00326775">
            <w:pPr>
              <w:rPr>
                <w:rFonts w:asciiTheme="majorHAnsi" w:hAnsiTheme="majorHAnsi"/>
              </w:rPr>
            </w:pPr>
          </w:p>
        </w:tc>
        <w:tc>
          <w:tcPr>
            <w:tcW w:w="7921" w:type="dxa"/>
          </w:tcPr>
          <w:p w:rsidR="00326775" w:rsidRDefault="00706C23" w:rsidP="00DA5852">
            <w:pPr>
              <w:pStyle w:val="ResumeText"/>
              <w:numPr>
                <w:ilvl w:val="0"/>
                <w:numId w:val="8"/>
              </w:numPr>
              <w:tabs>
                <w:tab w:val="left" w:pos="7200"/>
              </w:tabs>
              <w:ind w:left="360" w:right="1"/>
              <w:rPr>
                <w:rFonts w:asciiTheme="majorHAnsi" w:hAnsiTheme="majorHAnsi"/>
              </w:rPr>
            </w:pPr>
            <w:r w:rsidRPr="00C444B7">
              <w:rPr>
                <w:rFonts w:asciiTheme="majorHAnsi" w:hAnsiTheme="majorHAnsi"/>
              </w:rPr>
              <w:t>Presented a seminar</w:t>
            </w:r>
            <w:r w:rsidR="00DE055A" w:rsidRPr="00C444B7">
              <w:rPr>
                <w:rFonts w:asciiTheme="majorHAnsi" w:hAnsiTheme="majorHAnsi"/>
              </w:rPr>
              <w:t xml:space="preserve"> on “</w:t>
            </w:r>
            <w:r w:rsidR="00995853">
              <w:rPr>
                <w:rFonts w:asciiTheme="majorHAnsi" w:hAnsiTheme="majorHAnsi"/>
              </w:rPr>
              <w:t>Cloud Computing</w:t>
            </w:r>
            <w:r w:rsidR="00DA5852">
              <w:rPr>
                <w:rFonts w:asciiTheme="majorHAnsi" w:hAnsiTheme="majorHAnsi"/>
              </w:rPr>
              <w:t>” as part of the</w:t>
            </w:r>
            <w:r w:rsidR="00DE055A" w:rsidRPr="00C444B7">
              <w:rPr>
                <w:rFonts w:asciiTheme="majorHAnsi" w:hAnsiTheme="majorHAnsi"/>
              </w:rPr>
              <w:t xml:space="preserve"> </w:t>
            </w:r>
            <w:r w:rsidR="00DA5852">
              <w:rPr>
                <w:rFonts w:asciiTheme="majorHAnsi" w:hAnsiTheme="majorHAnsi"/>
              </w:rPr>
              <w:t>academic syllabus.</w:t>
            </w:r>
          </w:p>
          <w:p w:rsidR="00DA5852" w:rsidRPr="00DA5852" w:rsidRDefault="00DA5852" w:rsidP="00DA585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ind w:left="360" w:right="721"/>
              <w:rPr>
                <w:rFonts w:asciiTheme="majorHAnsi" w:hAnsiTheme="majorHAnsi"/>
              </w:rPr>
            </w:pPr>
            <w:r w:rsidRPr="00DA5852">
              <w:rPr>
                <w:rFonts w:asciiTheme="majorHAnsi" w:hAnsiTheme="majorHAnsi"/>
              </w:rPr>
              <w:t>Presented a seminar on OOLED Displays as a part of Technical Paper Presentation at IMPULSE 2012, an Inter-college event at PIIT, New Panvel.</w:t>
            </w:r>
          </w:p>
        </w:tc>
      </w:tr>
      <w:tr w:rsidR="008229EE" w:rsidRPr="00C444B7" w:rsidTr="0002246B">
        <w:tc>
          <w:tcPr>
            <w:tcW w:w="1890" w:type="dxa"/>
          </w:tcPr>
          <w:p w:rsidR="008229EE" w:rsidRPr="00C444B7" w:rsidRDefault="008229EE" w:rsidP="008229EE">
            <w:pPr>
              <w:pStyle w:val="Heading1"/>
              <w:jc w:val="center"/>
            </w:pPr>
            <w:r>
              <w:t xml:space="preserve">                     TRAINING </w:t>
            </w:r>
          </w:p>
        </w:tc>
        <w:tc>
          <w:tcPr>
            <w:tcW w:w="360" w:type="dxa"/>
          </w:tcPr>
          <w:p w:rsidR="008229EE" w:rsidRPr="00C444B7" w:rsidRDefault="008229EE">
            <w:pPr>
              <w:rPr>
                <w:rFonts w:asciiTheme="majorHAnsi" w:hAnsiTheme="majorHAnsi"/>
              </w:rPr>
            </w:pPr>
          </w:p>
        </w:tc>
        <w:tc>
          <w:tcPr>
            <w:tcW w:w="7921" w:type="dxa"/>
          </w:tcPr>
          <w:p w:rsidR="008229EE" w:rsidRPr="008621E4" w:rsidRDefault="008229EE" w:rsidP="0002246B">
            <w:pPr>
              <w:pStyle w:val="ResumeText"/>
              <w:numPr>
                <w:ilvl w:val="0"/>
                <w:numId w:val="9"/>
              </w:numPr>
              <w:ind w:left="360"/>
              <w:rPr>
                <w:rFonts w:asciiTheme="majorHAnsi" w:hAnsiTheme="majorHAnsi"/>
              </w:rPr>
            </w:pPr>
            <w:r w:rsidRPr="008229EE">
              <w:rPr>
                <w:rFonts w:asciiTheme="majorHAnsi" w:hAnsiTheme="majorHAnsi"/>
              </w:rPr>
              <w:t xml:space="preserve">Successful completion of MTNL certified course in </w:t>
            </w:r>
            <w:r w:rsidRPr="008621E4">
              <w:rPr>
                <w:rFonts w:asciiTheme="majorHAnsi" w:hAnsiTheme="majorHAnsi"/>
              </w:rPr>
              <w:t>Data Communications from CETTM MTNL Powai</w:t>
            </w:r>
            <w:r w:rsidR="008621E4" w:rsidRPr="008621E4">
              <w:rPr>
                <w:rFonts w:asciiTheme="majorHAnsi" w:hAnsiTheme="majorHAnsi"/>
              </w:rPr>
              <w:t>.</w:t>
            </w:r>
          </w:p>
          <w:p w:rsidR="008621E4" w:rsidRPr="008621E4" w:rsidRDefault="008621E4" w:rsidP="0002246B">
            <w:pPr>
              <w:pStyle w:val="ResumeText"/>
              <w:numPr>
                <w:ilvl w:val="0"/>
                <w:numId w:val="9"/>
              </w:numPr>
              <w:ind w:left="360"/>
              <w:rPr>
                <w:rFonts w:asciiTheme="majorHAnsi" w:hAnsiTheme="majorHAnsi"/>
              </w:rPr>
            </w:pPr>
            <w:r w:rsidRPr="008621E4">
              <w:rPr>
                <w:rFonts w:asciiTheme="majorHAnsi" w:hAnsiTheme="majorHAnsi"/>
              </w:rPr>
              <w:t>Attended Ankit Fadia’s seminar on Ethical Hacking at RAIT, Nerul.</w:t>
            </w:r>
          </w:p>
          <w:p w:rsidR="008621E4" w:rsidRPr="00C444B7" w:rsidRDefault="008621E4" w:rsidP="0002246B">
            <w:pPr>
              <w:pStyle w:val="ResumeText"/>
              <w:numPr>
                <w:ilvl w:val="0"/>
                <w:numId w:val="9"/>
              </w:numPr>
              <w:ind w:left="360"/>
              <w:rPr>
                <w:rFonts w:asciiTheme="majorHAnsi" w:hAnsiTheme="majorHAnsi"/>
              </w:rPr>
            </w:pPr>
            <w:r w:rsidRPr="008621E4">
              <w:rPr>
                <w:rFonts w:asciiTheme="majorHAnsi" w:hAnsiTheme="majorHAnsi"/>
              </w:rPr>
              <w:t>Attended a 2-Day seminar on Android development at KCCOE, Thane.</w:t>
            </w:r>
          </w:p>
        </w:tc>
      </w:tr>
      <w:tr w:rsidR="00326775" w:rsidRPr="00C444B7" w:rsidTr="0002246B">
        <w:tc>
          <w:tcPr>
            <w:tcW w:w="1890" w:type="dxa"/>
          </w:tcPr>
          <w:p w:rsidR="00326775" w:rsidRPr="00C444B7" w:rsidRDefault="00326775">
            <w:pPr>
              <w:pStyle w:val="Heading1"/>
            </w:pPr>
            <w:r w:rsidRPr="00C444B7">
              <w:t>Leadership</w:t>
            </w:r>
          </w:p>
        </w:tc>
        <w:tc>
          <w:tcPr>
            <w:tcW w:w="360" w:type="dxa"/>
          </w:tcPr>
          <w:p w:rsidR="00326775" w:rsidRPr="00C444B7" w:rsidRDefault="00326775">
            <w:pPr>
              <w:rPr>
                <w:rFonts w:asciiTheme="majorHAnsi" w:hAnsiTheme="majorHAnsi"/>
              </w:rPr>
            </w:pPr>
          </w:p>
        </w:tc>
        <w:tc>
          <w:tcPr>
            <w:tcW w:w="7921" w:type="dxa"/>
          </w:tcPr>
          <w:p w:rsidR="00326775" w:rsidRPr="00C444B7" w:rsidRDefault="00DE055A" w:rsidP="00ED31D6">
            <w:pPr>
              <w:pStyle w:val="ResumeText"/>
              <w:jc w:val="both"/>
              <w:rPr>
                <w:rFonts w:asciiTheme="majorHAnsi" w:hAnsiTheme="majorHAnsi"/>
              </w:rPr>
            </w:pPr>
            <w:r w:rsidRPr="00C444B7">
              <w:rPr>
                <w:rFonts w:asciiTheme="majorHAnsi" w:hAnsiTheme="majorHAnsi"/>
              </w:rPr>
              <w:t xml:space="preserve">Served as an Event Head for </w:t>
            </w:r>
            <w:r w:rsidR="00DF37C7" w:rsidRPr="00C444B7">
              <w:rPr>
                <w:rFonts w:asciiTheme="majorHAnsi" w:hAnsiTheme="majorHAnsi"/>
              </w:rPr>
              <w:t>an event-</w:t>
            </w:r>
            <w:r w:rsidRPr="00C444B7">
              <w:rPr>
                <w:rFonts w:asciiTheme="majorHAnsi" w:hAnsiTheme="majorHAnsi"/>
              </w:rPr>
              <w:t xml:space="preserve"> ‘</w:t>
            </w:r>
            <w:r w:rsidR="00995853">
              <w:rPr>
                <w:rFonts w:asciiTheme="majorHAnsi" w:hAnsiTheme="majorHAnsi"/>
                <w:b/>
              </w:rPr>
              <w:t>LAN GAMING</w:t>
            </w:r>
            <w:r w:rsidRPr="00C444B7">
              <w:rPr>
                <w:rFonts w:asciiTheme="majorHAnsi" w:hAnsiTheme="majorHAnsi"/>
              </w:rPr>
              <w:t xml:space="preserve">’ organized under the banner of </w:t>
            </w:r>
            <w:r w:rsidR="00995853">
              <w:rPr>
                <w:rFonts w:asciiTheme="majorHAnsi" w:hAnsiTheme="majorHAnsi"/>
                <w:b/>
              </w:rPr>
              <w:t xml:space="preserve">IMPULSE, </w:t>
            </w:r>
            <w:r w:rsidR="00995853">
              <w:rPr>
                <w:rFonts w:asciiTheme="majorHAnsi" w:hAnsiTheme="majorHAnsi"/>
              </w:rPr>
              <w:t>an Inter-College Event</w:t>
            </w:r>
            <w:r w:rsidR="00ED31D6">
              <w:rPr>
                <w:rFonts w:asciiTheme="majorHAnsi" w:hAnsiTheme="majorHAnsi"/>
              </w:rPr>
              <w:t xml:space="preserve"> at Pillai</w:t>
            </w:r>
            <w:r w:rsidRPr="00C444B7">
              <w:rPr>
                <w:rFonts w:asciiTheme="majorHAnsi" w:hAnsiTheme="majorHAnsi"/>
              </w:rPr>
              <w:t xml:space="preserve"> Institute of Information Technology, New Panvel</w:t>
            </w:r>
          </w:p>
        </w:tc>
      </w:tr>
      <w:tr w:rsidR="00E44645" w:rsidRPr="00C444B7" w:rsidTr="0002246B">
        <w:tc>
          <w:tcPr>
            <w:tcW w:w="1890" w:type="dxa"/>
          </w:tcPr>
          <w:p w:rsidR="00E44645" w:rsidRPr="00C444B7" w:rsidRDefault="00E44645">
            <w:pPr>
              <w:pStyle w:val="Heading1"/>
            </w:pPr>
            <w:r w:rsidRPr="00C444B7">
              <w:t>Final year project</w:t>
            </w:r>
          </w:p>
        </w:tc>
        <w:tc>
          <w:tcPr>
            <w:tcW w:w="360" w:type="dxa"/>
          </w:tcPr>
          <w:p w:rsidR="00E44645" w:rsidRPr="00C444B7" w:rsidRDefault="00E44645" w:rsidP="002437F7">
            <w:pPr>
              <w:rPr>
                <w:rFonts w:asciiTheme="majorHAnsi" w:hAnsiTheme="majorHAnsi"/>
              </w:rPr>
            </w:pPr>
          </w:p>
        </w:tc>
        <w:tc>
          <w:tcPr>
            <w:tcW w:w="7921" w:type="dxa"/>
          </w:tcPr>
          <w:p w:rsidR="00995853" w:rsidRPr="00C444B7" w:rsidRDefault="00995853" w:rsidP="00E44645">
            <w:pPr>
              <w:spacing w:before="0" w:after="200" w:line="276" w:lineRule="auto"/>
              <w:jc w:val="both"/>
              <w:rPr>
                <w:rFonts w:asciiTheme="majorHAnsi" w:hAnsiTheme="majorHAnsi" w:cs="Times New Roman"/>
                <w:b/>
              </w:rPr>
            </w:pPr>
            <w:r w:rsidRPr="00995853">
              <w:rPr>
                <w:rFonts w:asciiTheme="majorHAnsi" w:hAnsiTheme="majorHAnsi" w:cs="Times New Roman"/>
                <w:b/>
              </w:rPr>
              <w:t>Automatic Image-to-Text-to-Voice Conversion for Interactively Locating Objects in Home Environments</w:t>
            </w:r>
          </w:p>
          <w:p w:rsidR="0077513C" w:rsidRPr="00C444B7" w:rsidRDefault="00E44645" w:rsidP="00E44645">
            <w:pPr>
              <w:spacing w:before="0" w:after="200" w:line="276" w:lineRule="auto"/>
              <w:jc w:val="both"/>
              <w:rPr>
                <w:rFonts w:asciiTheme="majorHAnsi" w:hAnsiTheme="majorHAnsi" w:cs="Times New Roman"/>
              </w:rPr>
            </w:pPr>
            <w:r w:rsidRPr="00C444B7">
              <w:rPr>
                <w:rFonts w:asciiTheme="majorHAnsi" w:hAnsiTheme="majorHAnsi" w:cs="Times New Roman"/>
              </w:rPr>
              <w:t xml:space="preserve">Project Description: </w:t>
            </w:r>
            <w:r w:rsidR="00995853" w:rsidRPr="00995853">
              <w:rPr>
                <w:rFonts w:asciiTheme="majorHAnsi" w:hAnsiTheme="majorHAnsi" w:cs="Times New Roman"/>
              </w:rPr>
              <w:t>A common platform for automatically converting image context into natural language text sentences and then into speech for serving as an interactive model for locating missing objects in home environments.</w:t>
            </w:r>
          </w:p>
        </w:tc>
      </w:tr>
      <w:tr w:rsidR="009625C5" w:rsidRPr="00C444B7" w:rsidTr="00740A7E">
        <w:trPr>
          <w:trHeight w:val="2564"/>
        </w:trPr>
        <w:tc>
          <w:tcPr>
            <w:tcW w:w="1890" w:type="dxa"/>
          </w:tcPr>
          <w:p w:rsidR="009625C5" w:rsidRPr="00C444B7" w:rsidRDefault="009625C5">
            <w:pPr>
              <w:pStyle w:val="Heading1"/>
            </w:pPr>
            <w:r w:rsidRPr="00C444B7">
              <w:t>extra curriculars</w:t>
            </w:r>
          </w:p>
        </w:tc>
        <w:tc>
          <w:tcPr>
            <w:tcW w:w="360" w:type="dxa"/>
          </w:tcPr>
          <w:p w:rsidR="009625C5" w:rsidRPr="00C444B7" w:rsidRDefault="009625C5" w:rsidP="002437F7">
            <w:pPr>
              <w:rPr>
                <w:rFonts w:asciiTheme="majorHAnsi" w:hAnsiTheme="majorHAnsi"/>
              </w:rPr>
            </w:pPr>
          </w:p>
        </w:tc>
        <w:tc>
          <w:tcPr>
            <w:tcW w:w="7921" w:type="dxa"/>
          </w:tcPr>
          <w:p w:rsidR="00565047" w:rsidRPr="00C444B7" w:rsidRDefault="009625C5" w:rsidP="00740A7E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ind w:left="360"/>
              <w:jc w:val="both"/>
              <w:rPr>
                <w:rFonts w:asciiTheme="majorHAnsi" w:hAnsiTheme="majorHAnsi" w:cs="Times New Roman"/>
              </w:rPr>
            </w:pPr>
            <w:r w:rsidRPr="00C444B7">
              <w:rPr>
                <w:rFonts w:asciiTheme="majorHAnsi" w:hAnsiTheme="majorHAnsi" w:cs="Times New Roman"/>
              </w:rPr>
              <w:t xml:space="preserve">Secured </w:t>
            </w:r>
            <w:r w:rsidRPr="00C444B7">
              <w:rPr>
                <w:rFonts w:asciiTheme="majorHAnsi" w:hAnsiTheme="majorHAnsi" w:cs="Times New Roman"/>
                <w:b/>
              </w:rPr>
              <w:t>1st position</w:t>
            </w:r>
            <w:r w:rsidRPr="00C444B7">
              <w:rPr>
                <w:rFonts w:asciiTheme="majorHAnsi" w:hAnsiTheme="majorHAnsi" w:cs="Times New Roman"/>
              </w:rPr>
              <w:t xml:space="preserve"> in</w:t>
            </w:r>
            <w:r w:rsidR="005F5508">
              <w:rPr>
                <w:rFonts w:asciiTheme="majorHAnsi" w:hAnsiTheme="majorHAnsi" w:cs="Times New Roman"/>
              </w:rPr>
              <w:t xml:space="preserve"> </w:t>
            </w:r>
            <w:r w:rsidR="0014643A" w:rsidRPr="0014643A">
              <w:rPr>
                <w:rFonts w:asciiTheme="majorHAnsi" w:hAnsiTheme="majorHAnsi" w:cs="Times New Roman"/>
                <w:b/>
              </w:rPr>
              <w:t>L2 Robotics</w:t>
            </w:r>
            <w:r w:rsidR="00740A7E">
              <w:rPr>
                <w:rFonts w:asciiTheme="majorHAnsi" w:hAnsiTheme="majorHAnsi" w:cs="Times New Roman"/>
              </w:rPr>
              <w:t xml:space="preserve"> in </w:t>
            </w:r>
            <w:r w:rsidRPr="00C444B7">
              <w:rPr>
                <w:rFonts w:asciiTheme="majorHAnsi" w:hAnsiTheme="majorHAnsi" w:cs="Times New Roman"/>
                <w:b/>
              </w:rPr>
              <w:t>I</w:t>
            </w:r>
            <w:r w:rsidR="0014643A">
              <w:rPr>
                <w:rFonts w:asciiTheme="majorHAnsi" w:hAnsiTheme="majorHAnsi" w:cs="Times New Roman"/>
                <w:b/>
              </w:rPr>
              <w:t xml:space="preserve">MPULSE, </w:t>
            </w:r>
            <w:r w:rsidR="0014643A" w:rsidRPr="00F67C56">
              <w:rPr>
                <w:rFonts w:asciiTheme="majorHAnsi" w:hAnsiTheme="majorHAnsi" w:cs="Times New Roman"/>
              </w:rPr>
              <w:t xml:space="preserve">an Inter-College Event in </w:t>
            </w:r>
            <w:r w:rsidR="00740A7E">
              <w:rPr>
                <w:rFonts w:asciiTheme="majorHAnsi" w:hAnsiTheme="majorHAnsi" w:cs="Times New Roman"/>
              </w:rPr>
              <w:t xml:space="preserve">PIIT, </w:t>
            </w:r>
            <w:r w:rsidR="0014643A" w:rsidRPr="00F67C56">
              <w:rPr>
                <w:rFonts w:asciiTheme="majorHAnsi" w:hAnsiTheme="majorHAnsi" w:cs="Times New Roman"/>
              </w:rPr>
              <w:t>Mumbai</w:t>
            </w:r>
            <w:r w:rsidR="002A50B5" w:rsidRPr="00C444B7">
              <w:rPr>
                <w:rFonts w:asciiTheme="majorHAnsi" w:hAnsiTheme="majorHAnsi" w:cs="Times New Roman"/>
                <w:b/>
              </w:rPr>
              <w:t>.</w:t>
            </w:r>
          </w:p>
          <w:p w:rsidR="00740A7E" w:rsidRDefault="002A50B5" w:rsidP="00740A7E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ind w:left="360"/>
              <w:jc w:val="both"/>
              <w:rPr>
                <w:rFonts w:asciiTheme="majorHAnsi" w:hAnsiTheme="majorHAnsi" w:cs="Times New Roman"/>
              </w:rPr>
            </w:pPr>
            <w:r w:rsidRPr="00740A7E">
              <w:rPr>
                <w:rFonts w:asciiTheme="majorHAnsi" w:hAnsiTheme="majorHAnsi" w:cs="Times New Roman"/>
              </w:rPr>
              <w:t>Secured</w:t>
            </w:r>
            <w:r w:rsidRPr="00740A7E">
              <w:rPr>
                <w:rFonts w:asciiTheme="majorHAnsi" w:hAnsiTheme="majorHAnsi" w:cs="Times New Roman"/>
                <w:b/>
              </w:rPr>
              <w:t xml:space="preserve"> 2</w:t>
            </w:r>
            <w:r w:rsidRPr="00740A7E">
              <w:rPr>
                <w:rFonts w:asciiTheme="majorHAnsi" w:hAnsiTheme="majorHAnsi" w:cs="Times New Roman"/>
                <w:b/>
                <w:vertAlign w:val="superscript"/>
              </w:rPr>
              <w:t>nd</w:t>
            </w:r>
            <w:r w:rsidRPr="00740A7E">
              <w:rPr>
                <w:rFonts w:asciiTheme="majorHAnsi" w:hAnsiTheme="majorHAnsi" w:cs="Times New Roman"/>
                <w:b/>
              </w:rPr>
              <w:t xml:space="preserve"> position </w:t>
            </w:r>
            <w:r w:rsidRPr="00740A7E">
              <w:rPr>
                <w:rFonts w:asciiTheme="majorHAnsi" w:hAnsiTheme="majorHAnsi" w:cs="Times New Roman"/>
              </w:rPr>
              <w:t>in</w:t>
            </w:r>
            <w:r w:rsidRPr="00740A7E">
              <w:rPr>
                <w:rFonts w:asciiTheme="majorHAnsi" w:hAnsiTheme="majorHAnsi" w:cs="Times New Roman"/>
                <w:b/>
              </w:rPr>
              <w:t xml:space="preserve"> </w:t>
            </w:r>
            <w:r w:rsidR="00E62E1B" w:rsidRPr="00740A7E">
              <w:rPr>
                <w:rFonts w:asciiTheme="majorHAnsi" w:hAnsiTheme="majorHAnsi" w:cs="Times New Roman"/>
                <w:b/>
              </w:rPr>
              <w:t>L1 Robotics</w:t>
            </w:r>
            <w:r w:rsidRPr="00740A7E">
              <w:rPr>
                <w:rFonts w:asciiTheme="majorHAnsi" w:hAnsiTheme="majorHAnsi" w:cs="Times New Roman"/>
                <w:b/>
              </w:rPr>
              <w:t xml:space="preserve"> </w:t>
            </w:r>
            <w:r w:rsidR="00E62E1B" w:rsidRPr="00740A7E">
              <w:rPr>
                <w:rFonts w:asciiTheme="majorHAnsi" w:hAnsiTheme="majorHAnsi" w:cs="Times New Roman"/>
              </w:rPr>
              <w:t xml:space="preserve">at </w:t>
            </w:r>
            <w:r w:rsidR="00E62E1B" w:rsidRPr="00740A7E">
              <w:rPr>
                <w:rFonts w:asciiTheme="majorHAnsi" w:hAnsiTheme="majorHAnsi" w:cs="Times New Roman"/>
                <w:b/>
              </w:rPr>
              <w:t>Saraswati College of Engineering</w:t>
            </w:r>
            <w:r w:rsidR="00740A7E" w:rsidRPr="00740A7E">
              <w:rPr>
                <w:rFonts w:asciiTheme="majorHAnsi" w:hAnsiTheme="majorHAnsi" w:cs="Times New Roman"/>
                <w:b/>
              </w:rPr>
              <w:t>, Kharghar.</w:t>
            </w:r>
            <w:r w:rsidR="00E62E1B" w:rsidRPr="00740A7E">
              <w:rPr>
                <w:rFonts w:asciiTheme="majorHAnsi" w:hAnsiTheme="majorHAnsi" w:cs="Times New Roman"/>
              </w:rPr>
              <w:t xml:space="preserve"> </w:t>
            </w:r>
          </w:p>
          <w:p w:rsidR="00F52E01" w:rsidRPr="00740A7E" w:rsidRDefault="00430D58" w:rsidP="00740A7E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ind w:left="360"/>
              <w:jc w:val="both"/>
              <w:rPr>
                <w:rFonts w:asciiTheme="majorHAnsi" w:hAnsiTheme="majorHAnsi" w:cs="Times New Roman"/>
              </w:rPr>
            </w:pPr>
            <w:r w:rsidRPr="00740A7E">
              <w:rPr>
                <w:rFonts w:asciiTheme="majorHAnsi" w:hAnsiTheme="majorHAnsi" w:cs="Times New Roman"/>
              </w:rPr>
              <w:t xml:space="preserve">Part of the </w:t>
            </w:r>
            <w:r w:rsidRPr="00740A7E">
              <w:rPr>
                <w:rFonts w:asciiTheme="majorHAnsi" w:hAnsiTheme="majorHAnsi" w:cs="Times New Roman"/>
                <w:b/>
              </w:rPr>
              <w:t>Runners up</w:t>
            </w:r>
            <w:r w:rsidRPr="00740A7E">
              <w:rPr>
                <w:rFonts w:asciiTheme="majorHAnsi" w:hAnsiTheme="majorHAnsi" w:cs="Times New Roman"/>
              </w:rPr>
              <w:t xml:space="preserve"> team in Intra-college Cricket competition </w:t>
            </w:r>
            <w:r w:rsidRPr="00740A7E">
              <w:rPr>
                <w:rFonts w:asciiTheme="majorHAnsi" w:hAnsiTheme="majorHAnsi" w:cs="Times New Roman"/>
                <w:b/>
              </w:rPr>
              <w:t>ECL</w:t>
            </w:r>
            <w:r w:rsidR="00740A7E">
              <w:rPr>
                <w:rFonts w:asciiTheme="majorHAnsi" w:hAnsiTheme="majorHAnsi" w:cs="Times New Roman"/>
                <w:b/>
              </w:rPr>
              <w:t xml:space="preserve"> </w:t>
            </w:r>
            <w:r w:rsidR="00740A7E" w:rsidRPr="00740A7E">
              <w:rPr>
                <w:rFonts w:asciiTheme="majorHAnsi" w:hAnsiTheme="majorHAnsi" w:cs="Times New Roman"/>
              </w:rPr>
              <w:t>at PIIT</w:t>
            </w:r>
            <w:r w:rsidRPr="00740A7E">
              <w:rPr>
                <w:rFonts w:asciiTheme="majorHAnsi" w:hAnsiTheme="majorHAnsi" w:cs="Times New Roman"/>
              </w:rPr>
              <w:t xml:space="preserve"> in 2012</w:t>
            </w:r>
            <w:r w:rsidR="00DB30AB" w:rsidRPr="00740A7E">
              <w:rPr>
                <w:rFonts w:asciiTheme="majorHAnsi" w:hAnsiTheme="majorHAnsi" w:cs="Times New Roman"/>
              </w:rPr>
              <w:t>.</w:t>
            </w:r>
          </w:p>
          <w:p w:rsidR="002A50B5" w:rsidRDefault="002A50B5" w:rsidP="00740A7E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ind w:left="360" w:right="-179"/>
              <w:jc w:val="both"/>
              <w:rPr>
                <w:rFonts w:asciiTheme="majorHAnsi" w:hAnsiTheme="majorHAnsi" w:cs="Times New Roman"/>
              </w:rPr>
            </w:pPr>
            <w:r w:rsidRPr="00C444B7">
              <w:rPr>
                <w:rFonts w:asciiTheme="majorHAnsi" w:hAnsiTheme="majorHAnsi" w:cs="Times New Roman"/>
              </w:rPr>
              <w:t xml:space="preserve">Participated actively in many other </w:t>
            </w:r>
            <w:r w:rsidR="00602560">
              <w:rPr>
                <w:rFonts w:asciiTheme="majorHAnsi" w:hAnsiTheme="majorHAnsi" w:cs="Times New Roman"/>
              </w:rPr>
              <w:t xml:space="preserve">social and cultural </w:t>
            </w:r>
            <w:r w:rsidRPr="00C444B7">
              <w:rPr>
                <w:rFonts w:asciiTheme="majorHAnsi" w:hAnsiTheme="majorHAnsi" w:cs="Times New Roman"/>
              </w:rPr>
              <w:t>events organized within the college campus.</w:t>
            </w:r>
          </w:p>
          <w:p w:rsidR="005F1317" w:rsidRPr="00D902F0" w:rsidRDefault="00430D58" w:rsidP="00D902F0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ind w:left="360" w:right="-179"/>
              <w:jc w:val="both"/>
              <w:rPr>
                <w:rFonts w:asciiTheme="majorHAnsi" w:hAnsiTheme="majorHAnsi" w:cs="Times New Roman"/>
              </w:rPr>
            </w:pPr>
            <w:r w:rsidRPr="00430D58">
              <w:rPr>
                <w:rFonts w:asciiTheme="majorHAnsi" w:hAnsiTheme="majorHAnsi" w:cs="Times New Roman"/>
              </w:rPr>
              <w:t xml:space="preserve">Represented my School at </w:t>
            </w:r>
            <w:r w:rsidRPr="005F1317">
              <w:rPr>
                <w:rFonts w:asciiTheme="majorHAnsi" w:hAnsiTheme="majorHAnsi" w:cs="Times New Roman"/>
              </w:rPr>
              <w:t>State Level Quiz competition</w:t>
            </w:r>
            <w:r w:rsidRPr="00430D58">
              <w:rPr>
                <w:rFonts w:asciiTheme="majorHAnsi" w:hAnsiTheme="majorHAnsi" w:cs="Times New Roman"/>
              </w:rPr>
              <w:t xml:space="preserve"> held at NISHILAND in 2001.</w:t>
            </w:r>
          </w:p>
        </w:tc>
      </w:tr>
    </w:tbl>
    <w:p w:rsidR="002C42BC" w:rsidRPr="00365825" w:rsidRDefault="002C42BC" w:rsidP="00365825">
      <w:pPr>
        <w:rPr>
          <w:rFonts w:asciiTheme="majorHAnsi" w:hAnsiTheme="majorHAnsi"/>
          <w:sz w:val="2"/>
          <w:szCs w:val="2"/>
        </w:rPr>
      </w:pPr>
    </w:p>
    <w:sectPr w:rsidR="002C42BC" w:rsidRPr="00365825" w:rsidSect="00740A7E">
      <w:footerReference w:type="default" r:id="rId10"/>
      <w:pgSz w:w="12240" w:h="15840" w:code="1"/>
      <w:pgMar w:top="360" w:right="1080" w:bottom="54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EE5" w:rsidRDefault="00760EE5">
      <w:pPr>
        <w:spacing w:before="0" w:after="0" w:line="240" w:lineRule="auto"/>
      </w:pPr>
      <w:r>
        <w:separator/>
      </w:r>
    </w:p>
  </w:endnote>
  <w:endnote w:type="continuationSeparator" w:id="1">
    <w:p w:rsidR="00760EE5" w:rsidRDefault="00760E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2BC" w:rsidRPr="00740A7E" w:rsidRDefault="002C42BC" w:rsidP="00740A7E">
    <w:pPr>
      <w:pStyle w:val="Footer"/>
      <w:ind w:left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EE5" w:rsidRDefault="00760EE5">
      <w:pPr>
        <w:spacing w:before="0" w:after="0" w:line="240" w:lineRule="auto"/>
      </w:pPr>
      <w:r>
        <w:separator/>
      </w:r>
    </w:p>
  </w:footnote>
  <w:footnote w:type="continuationSeparator" w:id="1">
    <w:p w:rsidR="00760EE5" w:rsidRDefault="00760E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96981"/>
    <w:multiLevelType w:val="hybridMultilevel"/>
    <w:tmpl w:val="AF70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A0189"/>
    <w:multiLevelType w:val="hybridMultilevel"/>
    <w:tmpl w:val="0FAE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4B3104"/>
    <w:multiLevelType w:val="hybridMultilevel"/>
    <w:tmpl w:val="69C2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01DF9"/>
    <w:multiLevelType w:val="multilevel"/>
    <w:tmpl w:val="2638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270F55"/>
    <w:multiLevelType w:val="hybridMultilevel"/>
    <w:tmpl w:val="ADE00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82EE2"/>
    <w:multiLevelType w:val="hybridMultilevel"/>
    <w:tmpl w:val="BEF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544B71"/>
    <w:multiLevelType w:val="hybridMultilevel"/>
    <w:tmpl w:val="0060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6E6F60"/>
    <w:multiLevelType w:val="hybridMultilevel"/>
    <w:tmpl w:val="E576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C07E15"/>
    <w:multiLevelType w:val="hybridMultilevel"/>
    <w:tmpl w:val="6E64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A11897"/>
    <w:multiLevelType w:val="hybridMultilevel"/>
    <w:tmpl w:val="1636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326775"/>
    <w:rsid w:val="0002246B"/>
    <w:rsid w:val="00051B24"/>
    <w:rsid w:val="0007516D"/>
    <w:rsid w:val="000A5A56"/>
    <w:rsid w:val="000E268E"/>
    <w:rsid w:val="000F4DEC"/>
    <w:rsid w:val="001136B6"/>
    <w:rsid w:val="0014388F"/>
    <w:rsid w:val="0014643A"/>
    <w:rsid w:val="001C119D"/>
    <w:rsid w:val="001E66C1"/>
    <w:rsid w:val="002437F7"/>
    <w:rsid w:val="002A50B5"/>
    <w:rsid w:val="002C42BC"/>
    <w:rsid w:val="00326775"/>
    <w:rsid w:val="00331AD9"/>
    <w:rsid w:val="00365825"/>
    <w:rsid w:val="003C2374"/>
    <w:rsid w:val="003C2C6A"/>
    <w:rsid w:val="00414819"/>
    <w:rsid w:val="00422DAE"/>
    <w:rsid w:val="00430D58"/>
    <w:rsid w:val="00442B7C"/>
    <w:rsid w:val="0046633E"/>
    <w:rsid w:val="004B393F"/>
    <w:rsid w:val="004C2123"/>
    <w:rsid w:val="004C412C"/>
    <w:rsid w:val="00506FF8"/>
    <w:rsid w:val="00560057"/>
    <w:rsid w:val="00565047"/>
    <w:rsid w:val="00565EDD"/>
    <w:rsid w:val="005D668D"/>
    <w:rsid w:val="005F1317"/>
    <w:rsid w:val="005F5508"/>
    <w:rsid w:val="00602560"/>
    <w:rsid w:val="006058F2"/>
    <w:rsid w:val="00641D66"/>
    <w:rsid w:val="00657D72"/>
    <w:rsid w:val="00673628"/>
    <w:rsid w:val="006B661A"/>
    <w:rsid w:val="00705DED"/>
    <w:rsid w:val="00706C23"/>
    <w:rsid w:val="00740A7E"/>
    <w:rsid w:val="00760EE5"/>
    <w:rsid w:val="007610F4"/>
    <w:rsid w:val="0077513C"/>
    <w:rsid w:val="007C0E65"/>
    <w:rsid w:val="007C320A"/>
    <w:rsid w:val="007F2194"/>
    <w:rsid w:val="008229EE"/>
    <w:rsid w:val="00846F19"/>
    <w:rsid w:val="008621E4"/>
    <w:rsid w:val="008B06EC"/>
    <w:rsid w:val="008C73FC"/>
    <w:rsid w:val="009625C5"/>
    <w:rsid w:val="00962A6B"/>
    <w:rsid w:val="009947B8"/>
    <w:rsid w:val="00995853"/>
    <w:rsid w:val="009A7AD9"/>
    <w:rsid w:val="00A40189"/>
    <w:rsid w:val="00A455D2"/>
    <w:rsid w:val="00A872E6"/>
    <w:rsid w:val="00A92262"/>
    <w:rsid w:val="00B52601"/>
    <w:rsid w:val="00B94177"/>
    <w:rsid w:val="00BA6703"/>
    <w:rsid w:val="00BA6946"/>
    <w:rsid w:val="00BC406D"/>
    <w:rsid w:val="00BC6882"/>
    <w:rsid w:val="00BD31EA"/>
    <w:rsid w:val="00BF4055"/>
    <w:rsid w:val="00C444B7"/>
    <w:rsid w:val="00C518F2"/>
    <w:rsid w:val="00C62FCB"/>
    <w:rsid w:val="00CA165D"/>
    <w:rsid w:val="00CC20F2"/>
    <w:rsid w:val="00CC48CF"/>
    <w:rsid w:val="00CD3058"/>
    <w:rsid w:val="00D055A1"/>
    <w:rsid w:val="00D53B2B"/>
    <w:rsid w:val="00D84749"/>
    <w:rsid w:val="00D902F0"/>
    <w:rsid w:val="00DA5852"/>
    <w:rsid w:val="00DB30AB"/>
    <w:rsid w:val="00DE055A"/>
    <w:rsid w:val="00DF37C7"/>
    <w:rsid w:val="00E44645"/>
    <w:rsid w:val="00E45A41"/>
    <w:rsid w:val="00E62E1B"/>
    <w:rsid w:val="00E966FA"/>
    <w:rsid w:val="00ED31D6"/>
    <w:rsid w:val="00EE4B8A"/>
    <w:rsid w:val="00F52E01"/>
    <w:rsid w:val="00F67C56"/>
    <w:rsid w:val="00F80E5E"/>
    <w:rsid w:val="00FA678E"/>
    <w:rsid w:val="00FE2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AD9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A7AD9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A7AD9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A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A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A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A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A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9A7A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9A7AD9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9A7AD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9A7AD9"/>
    <w:rPr>
      <w:kern w:val="20"/>
    </w:rPr>
  </w:style>
  <w:style w:type="paragraph" w:customStyle="1" w:styleId="ResumeText">
    <w:name w:val="Resume Text"/>
    <w:basedOn w:val="Normal"/>
    <w:qFormat/>
    <w:rsid w:val="009A7AD9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9A7AD9"/>
    <w:rPr>
      <w:color w:val="808080"/>
    </w:rPr>
  </w:style>
  <w:style w:type="table" w:styleId="TableGrid">
    <w:name w:val="Table Grid"/>
    <w:basedOn w:val="TableNormal"/>
    <w:uiPriority w:val="59"/>
    <w:rsid w:val="009A7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9A7AD9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9A7AD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A7AD9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AD9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AD9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AD9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AD9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AD9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AD9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9A7AD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9A7AD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9A7AD9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sid w:val="009A7AD9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9A7AD9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9A7AD9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9A7AD9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9A7AD9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9A7AD9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9A7AD9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9A7AD9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9A7AD9"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rsid w:val="009A7AD9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9A7AD9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77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775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1317"/>
    <w:pPr>
      <w:spacing w:before="100" w:beforeAutospacing="1" w:after="115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77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775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6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nal\Downloads\TS1028350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57921900DD4AD0BDBC3B8061926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B079F-A1C3-4703-B059-5ED65C840889}"/>
      </w:docPartPr>
      <w:docPartBody>
        <w:p w:rsidR="008D5F49" w:rsidRDefault="00B80309">
          <w:pPr>
            <w:pStyle w:val="8057921900DD4AD0BDBC3B8061926C76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80309"/>
    <w:rsid w:val="000657E1"/>
    <w:rsid w:val="00185378"/>
    <w:rsid w:val="002907B7"/>
    <w:rsid w:val="00332E07"/>
    <w:rsid w:val="003716B4"/>
    <w:rsid w:val="00382AE7"/>
    <w:rsid w:val="008D5F49"/>
    <w:rsid w:val="009373A8"/>
    <w:rsid w:val="009B4857"/>
    <w:rsid w:val="00A62908"/>
    <w:rsid w:val="00AD111D"/>
    <w:rsid w:val="00B54DB3"/>
    <w:rsid w:val="00B60E97"/>
    <w:rsid w:val="00B80309"/>
    <w:rsid w:val="00BC3893"/>
    <w:rsid w:val="00CF078B"/>
    <w:rsid w:val="00DA7B3C"/>
    <w:rsid w:val="00E67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E5BA2C78424B86AC7144746DC623CF">
    <w:name w:val="06E5BA2C78424B86AC7144746DC623CF"/>
    <w:rsid w:val="00CF078B"/>
  </w:style>
  <w:style w:type="paragraph" w:customStyle="1" w:styleId="48964166BACE4959A437A0051B797118">
    <w:name w:val="48964166BACE4959A437A0051B797118"/>
    <w:rsid w:val="00CF078B"/>
  </w:style>
  <w:style w:type="paragraph" w:customStyle="1" w:styleId="8165999605DF46968A8121752805BBCD">
    <w:name w:val="8165999605DF46968A8121752805BBCD"/>
    <w:rsid w:val="00CF078B"/>
  </w:style>
  <w:style w:type="paragraph" w:customStyle="1" w:styleId="AE36A236AAFA4356BF05CC791A30E3F8">
    <w:name w:val="AE36A236AAFA4356BF05CC791A30E3F8"/>
    <w:rsid w:val="00CF078B"/>
  </w:style>
  <w:style w:type="character" w:styleId="Emphasis">
    <w:name w:val="Emphasis"/>
    <w:basedOn w:val="DefaultParagraphFont"/>
    <w:uiPriority w:val="2"/>
    <w:unhideWhenUsed/>
    <w:qFormat/>
    <w:rsid w:val="00CF078B"/>
    <w:rPr>
      <w:color w:val="4F81BD" w:themeColor="accent1"/>
    </w:rPr>
  </w:style>
  <w:style w:type="paragraph" w:customStyle="1" w:styleId="96896F852E234B8387D74ECC35DDC8C6">
    <w:name w:val="96896F852E234B8387D74ECC35DDC8C6"/>
    <w:rsid w:val="00CF078B"/>
  </w:style>
  <w:style w:type="paragraph" w:customStyle="1" w:styleId="8057921900DD4AD0BDBC3B8061926C76">
    <w:name w:val="8057921900DD4AD0BDBC3B8061926C76"/>
    <w:rsid w:val="00CF078B"/>
  </w:style>
  <w:style w:type="paragraph" w:customStyle="1" w:styleId="6302F17BBCA74E679165FA01C0D809F0">
    <w:name w:val="6302F17BBCA74E679165FA01C0D809F0"/>
    <w:rsid w:val="00CF078B"/>
  </w:style>
  <w:style w:type="paragraph" w:customStyle="1" w:styleId="ResumeText">
    <w:name w:val="Resume Text"/>
    <w:basedOn w:val="Normal"/>
    <w:qFormat/>
    <w:rsid w:val="00CF078B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6E4276C688AF4C7884CE1A1FBFAD4A78">
    <w:name w:val="6E4276C688AF4C7884CE1A1FBFAD4A78"/>
    <w:rsid w:val="00CF078B"/>
  </w:style>
  <w:style w:type="character" w:styleId="PlaceholderText">
    <w:name w:val="Placeholder Text"/>
    <w:basedOn w:val="DefaultParagraphFont"/>
    <w:uiPriority w:val="99"/>
    <w:semiHidden/>
    <w:rsid w:val="00B80309"/>
    <w:rPr>
      <w:color w:val="808080"/>
    </w:rPr>
  </w:style>
  <w:style w:type="paragraph" w:customStyle="1" w:styleId="427F5706658F4443B458D9AECCAC19EA">
    <w:name w:val="427F5706658F4443B458D9AECCAC19EA"/>
    <w:rsid w:val="00CF078B"/>
  </w:style>
  <w:style w:type="paragraph" w:customStyle="1" w:styleId="5D1DE176E7A1468AB9FE7C5AF995C107">
    <w:name w:val="5D1DE176E7A1468AB9FE7C5AF995C107"/>
    <w:rsid w:val="00CF078B"/>
  </w:style>
  <w:style w:type="paragraph" w:customStyle="1" w:styleId="D2EBC3D474AF42C4B3277AC591FADF8C">
    <w:name w:val="D2EBC3D474AF42C4B3277AC591FADF8C"/>
    <w:rsid w:val="00CF078B"/>
  </w:style>
  <w:style w:type="paragraph" w:customStyle="1" w:styleId="3A49579759BB42DA8B72E905D3CE6E08">
    <w:name w:val="3A49579759BB42DA8B72E905D3CE6E08"/>
    <w:rsid w:val="00CF078B"/>
  </w:style>
  <w:style w:type="paragraph" w:customStyle="1" w:styleId="44574E95BCB742A3BC5E890C62684A42">
    <w:name w:val="44574E95BCB742A3BC5E890C62684A42"/>
    <w:rsid w:val="00CF078B"/>
  </w:style>
  <w:style w:type="paragraph" w:customStyle="1" w:styleId="6D6BE6D596614FBF9FC4365E54205AB6">
    <w:name w:val="6D6BE6D596614FBF9FC4365E54205AB6"/>
    <w:rsid w:val="00CF078B"/>
  </w:style>
  <w:style w:type="paragraph" w:customStyle="1" w:styleId="1A538393AA3D4801B8450CA1EC7B55DD">
    <w:name w:val="1A538393AA3D4801B8450CA1EC7B55DD"/>
    <w:rsid w:val="00CF078B"/>
  </w:style>
  <w:style w:type="paragraph" w:customStyle="1" w:styleId="1BCCAECA5F8240729D4260FC5D029700">
    <w:name w:val="1BCCAECA5F8240729D4260FC5D029700"/>
    <w:rsid w:val="00CF078B"/>
  </w:style>
  <w:style w:type="paragraph" w:customStyle="1" w:styleId="E337DBF218DC437699B2A39473BD4297">
    <w:name w:val="E337DBF218DC437699B2A39473BD4297"/>
    <w:rsid w:val="00CF078B"/>
  </w:style>
  <w:style w:type="paragraph" w:customStyle="1" w:styleId="02C595F598294EB8826AADC45F04DC0F">
    <w:name w:val="02C595F598294EB8826AADC45F04DC0F"/>
    <w:rsid w:val="00CF078B"/>
  </w:style>
  <w:style w:type="paragraph" w:customStyle="1" w:styleId="07DA5420764545D19FD68D36B191D294">
    <w:name w:val="07DA5420764545D19FD68D36B191D294"/>
    <w:rsid w:val="00CF078B"/>
  </w:style>
  <w:style w:type="paragraph" w:customStyle="1" w:styleId="549069DDD5DE4CD6B3A224428BC48C6B">
    <w:name w:val="549069DDD5DE4CD6B3A224428BC48C6B"/>
    <w:rsid w:val="00B80309"/>
  </w:style>
  <w:style w:type="paragraph" w:customStyle="1" w:styleId="32C68F0E04E940DB964EDA0D8D8C788F">
    <w:name w:val="32C68F0E04E940DB964EDA0D8D8C788F"/>
    <w:rsid w:val="00B80309"/>
  </w:style>
  <w:style w:type="paragraph" w:customStyle="1" w:styleId="E21BA3409CF04083A8E839C99967553B">
    <w:name w:val="E21BA3409CF04083A8E839C99967553B"/>
    <w:rsid w:val="00B80309"/>
  </w:style>
  <w:style w:type="paragraph" w:customStyle="1" w:styleId="D11149B2A2C142D59E7838D832F23EA4">
    <w:name w:val="D11149B2A2C142D59E7838D832F23EA4"/>
    <w:rsid w:val="00B80309"/>
  </w:style>
  <w:style w:type="paragraph" w:customStyle="1" w:styleId="DF92CC3D4567486C971E984F6FD76C1F">
    <w:name w:val="DF92CC3D4567486C971E984F6FD76C1F"/>
    <w:rsid w:val="00B80309"/>
  </w:style>
  <w:style w:type="paragraph" w:customStyle="1" w:styleId="B06B80D0DCB44B8796CEE4E382EC6FCD">
    <w:name w:val="B06B80D0DCB44B8796CEE4E382EC6FCD"/>
    <w:rsid w:val="00B80309"/>
  </w:style>
  <w:style w:type="paragraph" w:customStyle="1" w:styleId="4AD9B1686BED4394A47AD1B76B5A2CF2">
    <w:name w:val="4AD9B1686BED4394A47AD1B76B5A2CF2"/>
    <w:rsid w:val="00B80309"/>
  </w:style>
  <w:style w:type="paragraph" w:customStyle="1" w:styleId="AD1574F6BEE947C18086EB9085D932DB">
    <w:name w:val="AD1574F6BEE947C18086EB9085D932DB"/>
    <w:rsid w:val="00B80309"/>
  </w:style>
  <w:style w:type="paragraph" w:customStyle="1" w:styleId="384DDC7FD2E84C8D8C5C452837933E8E">
    <w:name w:val="384DDC7FD2E84C8D8C5C452837933E8E"/>
    <w:rsid w:val="00B80309"/>
  </w:style>
  <w:style w:type="paragraph" w:customStyle="1" w:styleId="51878C23584B4D6292BE5957AF493FA8">
    <w:name w:val="51878C23584B4D6292BE5957AF493FA8"/>
    <w:rsid w:val="00B80309"/>
  </w:style>
  <w:style w:type="paragraph" w:customStyle="1" w:styleId="69E2091E2267479B90F6EEA163864AED">
    <w:name w:val="69E2091E2267479B90F6EEA163864AED"/>
    <w:rsid w:val="00B80309"/>
  </w:style>
  <w:style w:type="paragraph" w:customStyle="1" w:styleId="A541E9E22B334DC0A0FE5B91CC2B1FCD">
    <w:name w:val="A541E9E22B334DC0A0FE5B91CC2B1FCD"/>
    <w:rsid w:val="00B80309"/>
  </w:style>
  <w:style w:type="paragraph" w:customStyle="1" w:styleId="0502748D7F2D4718B0AA2E9471A610FD">
    <w:name w:val="0502748D7F2D4718B0AA2E9471A610FD"/>
    <w:rsid w:val="00B80309"/>
  </w:style>
  <w:style w:type="paragraph" w:customStyle="1" w:styleId="4E4F4877495E444F81E3EB0277E56FC1">
    <w:name w:val="4E4F4877495E444F81E3EB0277E56FC1"/>
    <w:rsid w:val="00B80309"/>
  </w:style>
  <w:style w:type="paragraph" w:customStyle="1" w:styleId="FB7C9FE78A2B46A68C0038EF92E1B93F">
    <w:name w:val="FB7C9FE78A2B46A68C0038EF92E1B93F"/>
    <w:rsid w:val="00B80309"/>
  </w:style>
  <w:style w:type="paragraph" w:customStyle="1" w:styleId="DAB24CE0053747029522B33063BA05E6">
    <w:name w:val="DAB24CE0053747029522B33063BA05E6"/>
    <w:rsid w:val="00B80309"/>
  </w:style>
  <w:style w:type="paragraph" w:customStyle="1" w:styleId="57B5E00A2038449D89B58F8D6145860C">
    <w:name w:val="57B5E00A2038449D89B58F8D6145860C"/>
    <w:rsid w:val="00B80309"/>
  </w:style>
  <w:style w:type="paragraph" w:customStyle="1" w:styleId="E802B43EE1244A198AE28E944CFB9FE3">
    <w:name w:val="E802B43EE1244A198AE28E944CFB9FE3"/>
    <w:rsid w:val="00B80309"/>
  </w:style>
  <w:style w:type="paragraph" w:customStyle="1" w:styleId="C8AB5F34219A496E8F49CA783A53EE24">
    <w:name w:val="C8AB5F34219A496E8F49CA783A53EE24"/>
    <w:rsid w:val="00B80309"/>
  </w:style>
  <w:style w:type="paragraph" w:customStyle="1" w:styleId="33E2EC08834A46A4B419C1177FFCBA3C">
    <w:name w:val="33E2EC08834A46A4B419C1177FFCBA3C"/>
    <w:rsid w:val="00B80309"/>
  </w:style>
  <w:style w:type="paragraph" w:customStyle="1" w:styleId="641F9D59E6C249978FFAD0F2DF1E0EF3">
    <w:name w:val="641F9D59E6C249978FFAD0F2DF1E0EF3"/>
    <w:rsid w:val="00B80309"/>
  </w:style>
  <w:style w:type="paragraph" w:customStyle="1" w:styleId="4A5FD297A0884EA79E666B110A2ECE12">
    <w:name w:val="4A5FD297A0884EA79E666B110A2ECE12"/>
    <w:rsid w:val="00B80309"/>
  </w:style>
  <w:style w:type="paragraph" w:customStyle="1" w:styleId="9DA0E4E2292C4ABB9FC429F449F953D1">
    <w:name w:val="9DA0E4E2292C4ABB9FC429F449F953D1"/>
    <w:rsid w:val="00B80309"/>
  </w:style>
  <w:style w:type="paragraph" w:customStyle="1" w:styleId="651F4FC679D54330BCC0A2E19384D866">
    <w:name w:val="651F4FC679D54330BCC0A2E19384D866"/>
    <w:rsid w:val="00B80309"/>
  </w:style>
  <w:style w:type="paragraph" w:customStyle="1" w:styleId="FB863BCBCCD945F7B34255DBFACAFE10">
    <w:name w:val="FB863BCBCCD945F7B34255DBFACAFE10"/>
    <w:rsid w:val="00B80309"/>
  </w:style>
  <w:style w:type="paragraph" w:customStyle="1" w:styleId="1C9ADFE588EA42B3B192B3B19531E54D">
    <w:name w:val="1C9ADFE588EA42B3B192B3B19531E54D"/>
    <w:rsid w:val="00B80309"/>
  </w:style>
  <w:style w:type="paragraph" w:customStyle="1" w:styleId="364D33864D6A4BC2A5983110B2B228EE">
    <w:name w:val="364D33864D6A4BC2A5983110B2B228EE"/>
    <w:rsid w:val="00B80309"/>
  </w:style>
  <w:style w:type="paragraph" w:customStyle="1" w:styleId="E55B4DCAAAED416F94BEAC349A08BF62">
    <w:name w:val="E55B4DCAAAED416F94BEAC349A08BF62"/>
    <w:rsid w:val="00B80309"/>
  </w:style>
  <w:style w:type="paragraph" w:customStyle="1" w:styleId="8371917269C84DAEA8DBBA18D0A9232B">
    <w:name w:val="8371917269C84DAEA8DBBA18D0A9232B"/>
    <w:rsid w:val="00B80309"/>
  </w:style>
  <w:style w:type="paragraph" w:customStyle="1" w:styleId="E48F9242D2024E53B9BAFCC151064B28">
    <w:name w:val="E48F9242D2024E53B9BAFCC151064B28"/>
    <w:rsid w:val="00B80309"/>
  </w:style>
  <w:style w:type="paragraph" w:customStyle="1" w:styleId="1344A409CA574CAC96184939C3378C83">
    <w:name w:val="1344A409CA574CAC96184939C3378C83"/>
    <w:rsid w:val="00B803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[C-101,Shanti Sadan CHS,]</CompanyAddress>
  <CompanyPhone>[1234567890]</CompanyPhone>
  <CompanyFax/>
  <CompanyEmail>[sanketskumar@yahoo.co.in]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</Template>
  <TotalTime>28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SANKET KUMAR</dc:creator>
  <cp:lastModifiedBy>SANKET</cp:lastModifiedBy>
  <cp:revision>13</cp:revision>
  <cp:lastPrinted>2013-04-12T12:57:00Z</cp:lastPrinted>
  <dcterms:created xsi:type="dcterms:W3CDTF">2014-07-02T17:05:00Z</dcterms:created>
  <dcterms:modified xsi:type="dcterms:W3CDTF">2016-05-25T20:54:00Z</dcterms:modified>
  <cp:category>Mumbai, India]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